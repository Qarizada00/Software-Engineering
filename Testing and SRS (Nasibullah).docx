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C48F6" w14:textId="7A522E64" w:rsidR="00D077E9" w:rsidRDefault="00CE4E80" w:rsidP="00D70D02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3366718" wp14:editId="1A939210">
                <wp:simplePos x="0" y="0"/>
                <wp:positionH relativeFrom="column">
                  <wp:posOffset>-199257</wp:posOffset>
                </wp:positionH>
                <wp:positionV relativeFrom="page">
                  <wp:posOffset>900752</wp:posOffset>
                </wp:positionV>
                <wp:extent cx="3938905" cy="5773003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577300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E61969" w14:textId="009CA60C" w:rsidR="00CE4E80" w:rsidRDefault="008A03EA" w:rsidP="00185BBC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t>İ</w:t>
                            </w:r>
                            <w:r w:rsidR="00185BBC">
                              <w:t xml:space="preserve">stanbul </w:t>
                            </w:r>
                            <w:r w:rsidR="00185BBC">
                              <w:rPr>
                                <w:lang w:val="tr-TR"/>
                              </w:rPr>
                              <w:t>Kültür Üniversitesi</w:t>
                            </w:r>
                          </w:p>
                          <w:p w14:paraId="08AB22D5" w14:textId="28640B70" w:rsidR="008A03EA" w:rsidRPr="008A03EA" w:rsidRDefault="00185BBC" w:rsidP="008A03EA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Software En</w:t>
                            </w:r>
                            <w:r w:rsidR="008A03EA">
                              <w:rPr>
                                <w:lang w:val="tr-TR"/>
                              </w:rPr>
                              <w:t>g</w:t>
                            </w:r>
                            <w:r>
                              <w:rPr>
                                <w:lang w:val="tr-TR"/>
                              </w:rPr>
                              <w:t>ineerin</w:t>
                            </w:r>
                            <w:r w:rsidR="008A03EA">
                              <w:rPr>
                                <w:lang w:val="tr-TR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66718" id="Rectangle 3" o:spid="_x0000_s1026" alt="white rectangle for text on cover" style="position:absolute;margin-left:-15.7pt;margin-top:70.95pt;width:310.15pt;height:454.5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" fillcolor="white [3212]" stroked="f" strokeweight="2pt">
                <v:textbox>
                  <w:txbxContent>
                    <w:p w14:paraId="78E61969" w14:textId="009CA60C" w:rsidR="00CE4E80" w:rsidRDefault="008A03EA" w:rsidP="00185BBC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t>İ</w:t>
                      </w:r>
                      <w:r w:rsidR="00185BBC">
                        <w:t xml:space="preserve">stanbul </w:t>
                      </w:r>
                      <w:r w:rsidR="00185BBC">
                        <w:rPr>
                          <w:lang w:val="tr-TR"/>
                        </w:rPr>
                        <w:t>Kültür Üniversitesi</w:t>
                      </w:r>
                    </w:p>
                    <w:p w14:paraId="08AB22D5" w14:textId="28640B70" w:rsidR="008A03EA" w:rsidRPr="008A03EA" w:rsidRDefault="00185BBC" w:rsidP="008A03EA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Software En</w:t>
                      </w:r>
                      <w:r w:rsidR="008A03EA">
                        <w:rPr>
                          <w:lang w:val="tr-TR"/>
                        </w:rPr>
                        <w:t>g</w:t>
                      </w:r>
                      <w:r>
                        <w:rPr>
                          <w:lang w:val="tr-TR"/>
                        </w:rPr>
                        <w:t>ineerin</w:t>
                      </w:r>
                      <w:r w:rsidR="008A03EA">
                        <w:rPr>
                          <w:lang w:val="tr-TR"/>
                        </w:rPr>
                        <w:t>g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>
        <w:rPr>
          <w:noProof/>
        </w:rPr>
        <w:drawing>
          <wp:anchor distT="0" distB="0" distL="114300" distR="114300" simplePos="0" relativeHeight="251658240" behindDoc="1" locked="0" layoutInCell="1" allowOverlap="1" wp14:anchorId="259ABF3E" wp14:editId="3CA77A07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35DE94D3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D77F22A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001237B" wp14:editId="6ED8BB48">
                      <wp:extent cx="3528695" cy="1795749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79574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982FCF" w14:textId="0B95A68E" w:rsidR="00AE3109" w:rsidRPr="00E25033" w:rsidRDefault="00CE4E80" w:rsidP="00AE3109">
                                  <w:pPr>
                                    <w:pStyle w:val="Title"/>
                                    <w:rPr>
                                      <w:color w:val="0F0D29" w:themeColor="text1"/>
                                    </w:rPr>
                                  </w:pPr>
                                  <w:r w:rsidRPr="00E25033">
                                    <w:rPr>
                                      <w:color w:val="0F0D29" w:themeColor="text1"/>
                                    </w:rPr>
                                    <w:t>APXEIA</w:t>
                                  </w:r>
                                </w:p>
                                <w:p w14:paraId="7C555541" w14:textId="56598A75" w:rsidR="00D077E9" w:rsidRPr="00E25033" w:rsidRDefault="00AE3109" w:rsidP="00D077E9">
                                  <w:pPr>
                                    <w:pStyle w:val="Title"/>
                                    <w:spacing w:after="0"/>
                                    <w:rPr>
                                      <w:color w:val="0F0D29" w:themeColor="text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color w:val="0F0D29" w:themeColor="text1"/>
                                      <w:sz w:val="56"/>
                                      <w:szCs w:val="56"/>
                                    </w:rPr>
                                    <w:t>Testing Apxiea &amp; SRS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001237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7" type="#_x0000_t202" style="width:277.85pt;height:14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" filled="f" stroked="f" strokeweight=".5pt">
                      <v:textbox>
                        <w:txbxContent>
                          <w:p w14:paraId="34982FCF" w14:textId="0B95A68E" w:rsidR="00AE3109" w:rsidRPr="00E25033" w:rsidRDefault="00CE4E80" w:rsidP="00AE3109">
                            <w:pPr>
                              <w:pStyle w:val="Title"/>
                              <w:rPr>
                                <w:color w:val="0F0D29" w:themeColor="text1"/>
                              </w:rPr>
                            </w:pPr>
                            <w:r w:rsidRPr="00E25033">
                              <w:rPr>
                                <w:color w:val="0F0D29" w:themeColor="text1"/>
                              </w:rPr>
                              <w:t>APXEIA</w:t>
                            </w:r>
                          </w:p>
                          <w:p w14:paraId="7C555541" w14:textId="56598A75" w:rsidR="00D077E9" w:rsidRPr="00E25033" w:rsidRDefault="00AE3109" w:rsidP="00D077E9">
                            <w:pPr>
                              <w:pStyle w:val="Title"/>
                              <w:spacing w:after="0"/>
                              <w:rPr>
                                <w:color w:val="0F0D29" w:themeColor="text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color w:val="0F0D29" w:themeColor="text1"/>
                                <w:sz w:val="56"/>
                                <w:szCs w:val="56"/>
                              </w:rPr>
                              <w:t>Testing Apxiea &amp; SRS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D920536" w14:textId="77777777"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9CAC454" wp14:editId="38F6E1FB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D0713DE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" strokecolor="#2665f0 [1951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2014B453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FD2BD72" w14:textId="5F21FEDF" w:rsidR="008A03EA" w:rsidRDefault="008A03EA" w:rsidP="008A03EA">
            <w:pPr>
              <w:tabs>
                <w:tab w:val="left" w:pos="4341"/>
              </w:tabs>
              <w:rPr>
                <w:noProof/>
              </w:rPr>
            </w:pPr>
          </w:p>
          <w:p w14:paraId="19422061" w14:textId="18E0D61F" w:rsidR="008A03EA" w:rsidRDefault="008A03EA" w:rsidP="008A03EA">
            <w:pPr>
              <w:tabs>
                <w:tab w:val="left" w:pos="4341"/>
              </w:tabs>
              <w:rPr>
                <w:noProof/>
              </w:rPr>
            </w:pPr>
          </w:p>
          <w:p w14:paraId="04833589" w14:textId="4095E0E2" w:rsidR="008A03EA" w:rsidRDefault="008A03EA" w:rsidP="008A03EA">
            <w:pPr>
              <w:tabs>
                <w:tab w:val="left" w:pos="4341"/>
              </w:tabs>
              <w:rPr>
                <w:noProof/>
              </w:rPr>
            </w:pPr>
          </w:p>
          <w:p w14:paraId="50E1268D" w14:textId="6890D100" w:rsidR="008A03EA" w:rsidRDefault="008A03EA" w:rsidP="008A03EA">
            <w:pPr>
              <w:tabs>
                <w:tab w:val="left" w:pos="4341"/>
              </w:tabs>
              <w:rPr>
                <w:noProof/>
              </w:rPr>
            </w:pPr>
          </w:p>
          <w:p w14:paraId="16AEEEC7" w14:textId="77777777" w:rsidR="008A03EA" w:rsidRDefault="008A03EA" w:rsidP="008A03EA">
            <w:pPr>
              <w:tabs>
                <w:tab w:val="left" w:pos="4341"/>
              </w:tabs>
              <w:rPr>
                <w:noProof/>
              </w:rPr>
            </w:pPr>
          </w:p>
          <w:p w14:paraId="3AD1844A" w14:textId="77777777" w:rsidR="008A03EA" w:rsidRDefault="008A03EA" w:rsidP="008A03EA">
            <w:pPr>
              <w:jc w:val="center"/>
              <w:rPr>
                <w:noProof/>
              </w:rPr>
            </w:pPr>
          </w:p>
          <w:p w14:paraId="1BA27730" w14:textId="77777777" w:rsidR="008A03EA" w:rsidRDefault="008A03EA" w:rsidP="008A03EA">
            <w:pPr>
              <w:rPr>
                <w:noProof/>
              </w:rPr>
            </w:pPr>
          </w:p>
          <w:p w14:paraId="531680E5" w14:textId="77777777" w:rsidR="008A03EA" w:rsidRDefault="008A03EA" w:rsidP="008A03EA">
            <w:pPr>
              <w:rPr>
                <w:noProof/>
              </w:rPr>
            </w:pPr>
          </w:p>
          <w:p w14:paraId="5478EBD9" w14:textId="49D32D3E" w:rsidR="008A03EA" w:rsidRDefault="008A03EA" w:rsidP="008A03EA">
            <w:pPr>
              <w:rPr>
                <w:noProof/>
              </w:rPr>
            </w:pPr>
          </w:p>
          <w:p w14:paraId="457B853B" w14:textId="2EB2FCE1" w:rsidR="008A03EA" w:rsidRDefault="008A03EA" w:rsidP="008A03EA">
            <w:pPr>
              <w:rPr>
                <w:noProof/>
              </w:rPr>
            </w:pPr>
          </w:p>
          <w:p w14:paraId="53AE685E" w14:textId="77777777" w:rsidR="008A03EA" w:rsidRDefault="008A03EA" w:rsidP="008A03EA">
            <w:pPr>
              <w:rPr>
                <w:noProof/>
              </w:rPr>
            </w:pPr>
          </w:p>
          <w:p w14:paraId="568E3600" w14:textId="77777777" w:rsidR="008A03EA" w:rsidRDefault="008A03EA" w:rsidP="008A03EA">
            <w:pPr>
              <w:rPr>
                <w:noProof/>
              </w:rPr>
            </w:pPr>
            <w:r>
              <w:rPr>
                <w:noProof/>
              </w:rPr>
              <w:t>Instructor: Akhan Akbulut</w:t>
            </w:r>
          </w:p>
          <w:p w14:paraId="370042F0" w14:textId="0B2703A2" w:rsidR="008A03EA" w:rsidRPr="008A03EA" w:rsidRDefault="008A03EA" w:rsidP="008A03EA">
            <w:pPr>
              <w:rPr>
                <w:noProof/>
                <w:lang w:val="tr-TR" w:bidi="prs-AF"/>
              </w:rPr>
            </w:pPr>
            <w:r>
              <w:rPr>
                <w:noProof/>
                <w:lang w:bidi="prs-AF"/>
              </w:rPr>
              <w:t xml:space="preserve">Assistant: </w:t>
            </w:r>
            <w:r>
              <w:rPr>
                <w:noProof/>
                <w:lang w:val="tr-TR" w:bidi="prs-AF"/>
              </w:rPr>
              <w:t>Büşra Kocaç</w:t>
            </w:r>
            <w:r w:rsidR="00336780">
              <w:rPr>
                <w:noProof/>
                <w:lang w:val="tr-TR" w:bidi="prs-AF"/>
              </w:rPr>
              <w:t>ı</w:t>
            </w:r>
            <w:r>
              <w:rPr>
                <w:noProof/>
                <w:lang w:val="tr-TR" w:bidi="prs-AF"/>
              </w:rPr>
              <w:t>nar</w:t>
            </w:r>
          </w:p>
        </w:tc>
      </w:tr>
      <w:tr w:rsidR="00D077E9" w14:paraId="48D486A9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7CAD001FE61A4DFBA086AA52E1C8A3AF"/>
              </w:placeholder>
              <w15:appearance w15:val="hidden"/>
            </w:sdtPr>
            <w:sdtEndPr/>
            <w:sdtContent>
              <w:p w14:paraId="5556A466" w14:textId="754D871E" w:rsidR="00D077E9" w:rsidRDefault="00D077E9" w:rsidP="00D077E9">
                <w:r w:rsidRPr="00E25033">
                  <w:rPr>
                    <w:rStyle w:val="SubtitleChar"/>
                    <w:b w:val="0"/>
                    <w:color w:val="B1E4FD" w:themeColor="accent1" w:themeTint="33"/>
                  </w:rPr>
                  <w:fldChar w:fldCharType="begin"/>
                </w:r>
                <w:r w:rsidRPr="00E25033">
                  <w:rPr>
                    <w:rStyle w:val="SubtitleChar"/>
                    <w:b w:val="0"/>
                    <w:color w:val="B1E4FD" w:themeColor="accent1" w:themeTint="33"/>
                  </w:rPr>
                  <w:instrText xml:space="preserve"> DATE  \@ "MMMM d"  \* MERGEFORMAT </w:instrText>
                </w:r>
                <w:r w:rsidRPr="00E25033">
                  <w:rPr>
                    <w:rStyle w:val="SubtitleChar"/>
                    <w:b w:val="0"/>
                    <w:color w:val="B1E4FD" w:themeColor="accent1" w:themeTint="33"/>
                  </w:rPr>
                  <w:fldChar w:fldCharType="separate"/>
                </w:r>
                <w:r w:rsidR="00654224">
                  <w:rPr>
                    <w:rStyle w:val="SubtitleChar"/>
                    <w:b w:val="0"/>
                    <w:noProof/>
                    <w:color w:val="B1E4FD" w:themeColor="accent1" w:themeTint="33"/>
                  </w:rPr>
                  <w:t>May 10</w:t>
                </w:r>
                <w:r w:rsidRPr="00E25033">
                  <w:rPr>
                    <w:rStyle w:val="SubtitleChar"/>
                    <w:b w:val="0"/>
                    <w:color w:val="B1E4FD" w:themeColor="accent1" w:themeTint="33"/>
                  </w:rPr>
                  <w:fldChar w:fldCharType="end"/>
                </w:r>
              </w:p>
            </w:sdtContent>
          </w:sdt>
          <w:p w14:paraId="77EDCB7F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550BD4D4" wp14:editId="0EC0119A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5CA6BAA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" strokecolor="#2665f0 [1951]" strokeweight="3pt">
                      <w10:anchorlock/>
                    </v:line>
                  </w:pict>
                </mc:Fallback>
              </mc:AlternateContent>
            </w:r>
          </w:p>
          <w:p w14:paraId="78A4BD4C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022D66E5" w14:textId="0D20A5F6" w:rsidR="00D077E9" w:rsidRPr="00E25033" w:rsidRDefault="00D077E9" w:rsidP="00D077E9">
            <w:pPr>
              <w:rPr>
                <w:color w:val="B1E4FD" w:themeColor="accent1" w:themeTint="33"/>
              </w:rPr>
            </w:pPr>
            <w:r w:rsidRPr="00E25033">
              <w:rPr>
                <w:color w:val="B1E4FD" w:themeColor="accent1" w:themeTint="33"/>
              </w:rPr>
              <w:t>Authored by:</w:t>
            </w:r>
            <w:r w:rsidR="00185BBC" w:rsidRPr="00E25033">
              <w:rPr>
                <w:color w:val="B1E4FD" w:themeColor="accent1" w:themeTint="33"/>
              </w:rPr>
              <w:t xml:space="preserve"> Nasibullah Qarizada</w:t>
            </w:r>
          </w:p>
          <w:p w14:paraId="388B885D" w14:textId="449821EB" w:rsidR="00185BBC" w:rsidRPr="00E25033" w:rsidRDefault="00185BBC" w:rsidP="00D077E9">
            <w:pPr>
              <w:rPr>
                <w:color w:val="B1E4FD" w:themeColor="accent1" w:themeTint="33"/>
              </w:rPr>
            </w:pPr>
            <w:r w:rsidRPr="00E25033">
              <w:rPr>
                <w:color w:val="B1E4FD" w:themeColor="accent1" w:themeTint="33"/>
              </w:rPr>
              <w:t>Student No: 1900004691</w:t>
            </w:r>
          </w:p>
          <w:p w14:paraId="1B5A10FC" w14:textId="3A6E8831" w:rsidR="00185BBC" w:rsidRPr="00E25033" w:rsidRDefault="00185BBC" w:rsidP="00D077E9">
            <w:pPr>
              <w:rPr>
                <w:color w:val="B1E4FD" w:themeColor="accent1" w:themeTint="33"/>
              </w:rPr>
            </w:pPr>
            <w:r w:rsidRPr="00E25033">
              <w:rPr>
                <w:color w:val="B1E4FD" w:themeColor="accent1" w:themeTint="33"/>
              </w:rPr>
              <w:t>Department: Computer Science</w:t>
            </w:r>
          </w:p>
          <w:p w14:paraId="22D10C60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14:paraId="003D8501" w14:textId="4C450247" w:rsidR="008A03EA" w:rsidRDefault="00D077E9" w:rsidP="00394796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4B33B43C" wp14:editId="1996392A">
            <wp:simplePos x="0" y="0"/>
            <wp:positionH relativeFrom="column">
              <wp:posOffset>4951730</wp:posOffset>
            </wp:positionH>
            <wp:positionV relativeFrom="paragraph">
              <wp:posOffset>7353997</wp:posOffset>
            </wp:positionV>
            <wp:extent cx="1483995" cy="643890"/>
            <wp:effectExtent l="0" t="0" r="0" b="3810"/>
            <wp:wrapNone/>
            <wp:docPr id="12" name="Graphic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E4E80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31BD228" wp14:editId="2B9B66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E6738D" id="Rectangle 2" o:spid="_x0000_s1026" alt="colored rectangle" style="position:absolute;margin-left:-58.8pt;margin-top:525.2pt;width:611.1pt;height:265.7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" fillcolor="#013a57 [2404]" stroked="f" strokeweight="2pt">
                <w10:wrap anchory="page"/>
              </v:rect>
            </w:pict>
          </mc:Fallback>
        </mc:AlternateContent>
      </w:r>
      <w:r>
        <w:br w:type="page"/>
      </w:r>
    </w:p>
    <w:p w14:paraId="5B876E7B" w14:textId="77777777" w:rsidR="00394796" w:rsidRDefault="00394796" w:rsidP="00394796">
      <w:pPr>
        <w:spacing w:after="200"/>
      </w:pPr>
    </w:p>
    <w:p w14:paraId="16D7BA21" w14:textId="77777777" w:rsidR="00F75EB8" w:rsidRDefault="00F75EB8" w:rsidP="00F75EB8">
      <w:pPr>
        <w:pStyle w:val="TOCEntry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/>
        <w:jc w:val="center"/>
        <w:rPr>
          <w:noProof/>
        </w:rPr>
      </w:pPr>
      <w:bookmarkStart w:id="0" w:name="_Toc107858829"/>
      <w:bookmarkStart w:id="1" w:name="_Toc108287587"/>
      <w:bookmarkStart w:id="2" w:name="_Toc111014886"/>
      <w:bookmarkStart w:id="3" w:name="_Toc111117822"/>
      <w:bookmarkStart w:id="4" w:name="_Toc113291685"/>
      <w:bookmarkStart w:id="5" w:name="_Toc445972250"/>
      <w:bookmarkStart w:id="6" w:name="_Toc449533285"/>
      <w:r w:rsidRPr="00E73C45">
        <w:rPr>
          <w:rFonts w:ascii="Arial" w:hAnsi="Arial"/>
          <w:shd w:val="clear" w:color="auto" w:fill="BFBFBF" w:themeFill="background1" w:themeFillShade="BF"/>
        </w:rPr>
        <w:t>Contents</w:t>
      </w:r>
      <w:bookmarkEnd w:id="0"/>
      <w:bookmarkEnd w:id="1"/>
      <w:bookmarkEnd w:id="2"/>
      <w:bookmarkEnd w:id="3"/>
      <w:bookmarkEnd w:id="4"/>
      <w:bookmarkEnd w:id="5"/>
      <w:bookmarkEnd w:id="6"/>
      <w:r>
        <w:rPr>
          <w:rFonts w:ascii="Arial" w:hAnsi="Arial"/>
        </w:rPr>
        <w:fldChar w:fldCharType="begin"/>
      </w:r>
      <w:r w:rsidRPr="00E73C45">
        <w:rPr>
          <w:rFonts w:ascii="Arial" w:hAnsi="Arial"/>
        </w:rPr>
        <w:instrText xml:space="preserve"> TOC \o "1-2" \t "TOCentry,1" </w:instrText>
      </w:r>
      <w:r>
        <w:rPr>
          <w:rFonts w:ascii="Arial" w:hAnsi="Arial"/>
        </w:rPr>
        <w:fldChar w:fldCharType="separate"/>
      </w:r>
    </w:p>
    <w:p w14:paraId="086DE545" w14:textId="0AD672C7" w:rsidR="00F75EB8" w:rsidRPr="00394796" w:rsidRDefault="00F75EB8" w:rsidP="00F75EB8">
      <w:pPr>
        <w:pStyle w:val="TOC1"/>
        <w:tabs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highlight w:val="lightGray"/>
          <w:lang w:val="en-US" w:bidi="ar-SA"/>
        </w:rPr>
      </w:pPr>
      <w:r w:rsidRPr="00394796">
        <w:rPr>
          <w:rFonts w:ascii="Arial" w:hAnsi="Arial"/>
          <w:noProof/>
          <w:highlight w:val="lightGray"/>
          <w:shd w:val="clear" w:color="auto" w:fill="BFBFBF" w:themeFill="background1" w:themeFillShade="BF"/>
        </w:rPr>
        <w:t>Contents</w:t>
      </w:r>
      <w:r w:rsidRPr="00394796">
        <w:rPr>
          <w:noProof/>
          <w:highlight w:val="lightGray"/>
        </w:rPr>
        <w:tab/>
      </w:r>
      <w:r w:rsidRPr="00394796">
        <w:rPr>
          <w:noProof/>
          <w:highlight w:val="lightGray"/>
        </w:rPr>
        <w:fldChar w:fldCharType="begin"/>
      </w:r>
      <w:r w:rsidRPr="00394796">
        <w:rPr>
          <w:noProof/>
          <w:highlight w:val="lightGray"/>
        </w:rPr>
        <w:instrText xml:space="preserve"> PAGEREF _Toc449533285 \h </w:instrText>
      </w:r>
      <w:r w:rsidRPr="00394796">
        <w:rPr>
          <w:noProof/>
          <w:highlight w:val="lightGray"/>
        </w:rPr>
      </w:r>
      <w:r w:rsidRPr="00394796">
        <w:rPr>
          <w:noProof/>
          <w:highlight w:val="lightGray"/>
        </w:rPr>
        <w:fldChar w:fldCharType="separate"/>
      </w:r>
      <w:r w:rsidRPr="00394796">
        <w:rPr>
          <w:noProof/>
          <w:highlight w:val="lightGray"/>
        </w:rPr>
        <w:t>ii</w:t>
      </w:r>
      <w:r w:rsidRPr="00394796">
        <w:rPr>
          <w:noProof/>
          <w:highlight w:val="lightGray"/>
        </w:rPr>
        <w:fldChar w:fldCharType="end"/>
      </w:r>
    </w:p>
    <w:p w14:paraId="7B013326" w14:textId="47E0EC7B" w:rsidR="00F75EB8" w:rsidRPr="00394796" w:rsidRDefault="00F75EB8" w:rsidP="00F75EB8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highlight w:val="lightGray"/>
          <w:lang w:val="en-US" w:bidi="ar-SA"/>
        </w:rPr>
      </w:pPr>
      <w:r w:rsidRPr="00394796">
        <w:rPr>
          <w:rFonts w:ascii="Arial" w:hAnsi="Arial" w:cs="Symbol"/>
          <w:noProof/>
          <w:highlight w:val="lightGray"/>
        </w:rPr>
        <w:t>1</w:t>
      </w:r>
      <w:r w:rsidRPr="00394796">
        <w:rPr>
          <w:rFonts w:eastAsiaTheme="minorEastAsia" w:cstheme="minorBidi"/>
          <w:b w:val="0"/>
          <w:bCs w:val="0"/>
          <w:caps w:val="0"/>
          <w:noProof/>
          <w:sz w:val="22"/>
          <w:szCs w:val="22"/>
          <w:highlight w:val="lightGray"/>
          <w:lang w:val="en-US" w:bidi="ar-SA"/>
        </w:rPr>
        <w:tab/>
      </w:r>
      <w:r w:rsidR="00782EC3">
        <w:rPr>
          <w:rFonts w:ascii="Arial" w:hAnsi="Arial"/>
          <w:noProof/>
          <w:highlight w:val="lightGray"/>
        </w:rPr>
        <w:t>Testing apxiea</w:t>
      </w:r>
      <w:r w:rsidRPr="00394796">
        <w:rPr>
          <w:noProof/>
          <w:highlight w:val="lightGray"/>
        </w:rPr>
        <w:tab/>
      </w:r>
      <w:r w:rsidRPr="00394796">
        <w:rPr>
          <w:noProof/>
          <w:highlight w:val="lightGray"/>
        </w:rPr>
        <w:fldChar w:fldCharType="begin"/>
      </w:r>
      <w:r w:rsidRPr="00394796">
        <w:rPr>
          <w:noProof/>
          <w:highlight w:val="lightGray"/>
        </w:rPr>
        <w:instrText xml:space="preserve"> PAGEREF _Toc449533287 \h </w:instrText>
      </w:r>
      <w:r w:rsidRPr="00394796">
        <w:rPr>
          <w:noProof/>
          <w:highlight w:val="lightGray"/>
        </w:rPr>
      </w:r>
      <w:r w:rsidRPr="00394796">
        <w:rPr>
          <w:noProof/>
          <w:highlight w:val="lightGray"/>
        </w:rPr>
        <w:fldChar w:fldCharType="separate"/>
      </w:r>
      <w:r w:rsidRPr="00394796">
        <w:rPr>
          <w:noProof/>
          <w:highlight w:val="lightGray"/>
        </w:rPr>
        <w:t>1</w:t>
      </w:r>
      <w:r w:rsidRPr="00394796">
        <w:rPr>
          <w:noProof/>
          <w:highlight w:val="lightGray"/>
        </w:rPr>
        <w:fldChar w:fldCharType="end"/>
      </w:r>
    </w:p>
    <w:p w14:paraId="781423A6" w14:textId="1CF57475" w:rsidR="00F75EB8" w:rsidRPr="00394796" w:rsidRDefault="00F75EB8" w:rsidP="00F75EB8">
      <w:pPr>
        <w:pStyle w:val="TOC2"/>
        <w:tabs>
          <w:tab w:val="left" w:pos="960"/>
          <w:tab w:val="right" w:leader="dot" w:pos="9350"/>
        </w:tabs>
        <w:rPr>
          <w:rFonts w:eastAsiaTheme="minorEastAsia" w:cstheme="minorBidi"/>
          <w:smallCaps w:val="0"/>
          <w:noProof/>
          <w:sz w:val="22"/>
          <w:szCs w:val="22"/>
          <w:highlight w:val="lightGray"/>
          <w:lang w:val="en-US" w:bidi="ar-SA"/>
        </w:rPr>
      </w:pPr>
      <w:r w:rsidRPr="00394796">
        <w:rPr>
          <w:rFonts w:ascii="Arial" w:hAnsi="Arial" w:cs="Symbol"/>
          <w:noProof/>
          <w:highlight w:val="lightGray"/>
        </w:rPr>
        <w:t>1.1</w:t>
      </w:r>
      <w:r w:rsidRPr="00394796">
        <w:rPr>
          <w:rFonts w:eastAsiaTheme="minorEastAsia" w:cstheme="minorBidi"/>
          <w:smallCaps w:val="0"/>
          <w:noProof/>
          <w:sz w:val="22"/>
          <w:szCs w:val="22"/>
          <w:highlight w:val="lightGray"/>
          <w:lang w:val="en-US" w:bidi="ar-SA"/>
        </w:rPr>
        <w:tab/>
      </w:r>
      <w:r w:rsidR="00782EC3">
        <w:rPr>
          <w:rFonts w:ascii="Arial" w:hAnsi="Arial"/>
          <w:noProof/>
          <w:highlight w:val="lightGray"/>
        </w:rPr>
        <w:t>testing with different file types</w:t>
      </w:r>
      <w:r w:rsidRPr="00394796">
        <w:rPr>
          <w:noProof/>
          <w:highlight w:val="lightGray"/>
        </w:rPr>
        <w:tab/>
      </w:r>
      <w:r w:rsidR="00E94930">
        <w:rPr>
          <w:noProof/>
          <w:highlight w:val="lightGray"/>
        </w:rPr>
        <w:t>3</w:t>
      </w:r>
    </w:p>
    <w:p w14:paraId="3BFDE25A" w14:textId="77777777" w:rsidR="009761C1" w:rsidRPr="00394796" w:rsidRDefault="009761C1" w:rsidP="009761C1">
      <w:pPr>
        <w:rPr>
          <w:highlight w:val="lightGray"/>
          <w:lang w:val="en-CA" w:bidi="he-IL"/>
        </w:rPr>
      </w:pPr>
    </w:p>
    <w:p w14:paraId="7CF78BA2" w14:textId="49A4811E" w:rsidR="00F75EB8" w:rsidRPr="00394796" w:rsidRDefault="00F75EB8" w:rsidP="00F75EB8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  <w:highlight w:val="lightGray"/>
        </w:rPr>
      </w:pPr>
      <w:r w:rsidRPr="00394796">
        <w:rPr>
          <w:rFonts w:ascii="Arial" w:hAnsi="Arial" w:cs="Symbol"/>
          <w:noProof/>
          <w:highlight w:val="lightGray"/>
        </w:rPr>
        <w:t>2</w:t>
      </w:r>
      <w:r w:rsidRPr="00394796">
        <w:rPr>
          <w:rFonts w:eastAsiaTheme="minorEastAsia" w:cstheme="minorBidi"/>
          <w:b w:val="0"/>
          <w:bCs w:val="0"/>
          <w:caps w:val="0"/>
          <w:noProof/>
          <w:sz w:val="22"/>
          <w:szCs w:val="22"/>
          <w:highlight w:val="lightGray"/>
          <w:lang w:val="en-US" w:bidi="ar-SA"/>
        </w:rPr>
        <w:tab/>
      </w:r>
      <w:r w:rsidR="00782EC3">
        <w:rPr>
          <w:rFonts w:ascii="Arial" w:hAnsi="Arial"/>
          <w:noProof/>
          <w:highlight w:val="lightGray"/>
        </w:rPr>
        <w:t>Conclusion</w:t>
      </w:r>
    </w:p>
    <w:p w14:paraId="46B0CFF9" w14:textId="00052887" w:rsidR="00F75EB8" w:rsidRDefault="00F75EB8" w:rsidP="00782EC3">
      <w:pPr>
        <w:pStyle w:val="TOC2"/>
        <w:tabs>
          <w:tab w:val="left" w:pos="960"/>
          <w:tab w:val="right" w:leader="dot" w:pos="9350"/>
        </w:tabs>
        <w:rPr>
          <w:noProof/>
          <w:highlight w:val="lightGray"/>
        </w:rPr>
      </w:pPr>
      <w:r w:rsidRPr="00394796">
        <w:rPr>
          <w:rFonts w:ascii="Arial" w:hAnsi="Arial" w:cs="Symbol"/>
          <w:noProof/>
          <w:highlight w:val="lightGray"/>
        </w:rPr>
        <w:t>2.1</w:t>
      </w:r>
      <w:r w:rsidRPr="00394796">
        <w:rPr>
          <w:rFonts w:eastAsiaTheme="minorEastAsia" w:cstheme="minorBidi"/>
          <w:smallCaps w:val="0"/>
          <w:noProof/>
          <w:sz w:val="22"/>
          <w:szCs w:val="22"/>
          <w:highlight w:val="lightGray"/>
          <w:lang w:val="en-US" w:bidi="ar-SA"/>
        </w:rPr>
        <w:tab/>
      </w:r>
      <w:r w:rsidR="00782EC3">
        <w:rPr>
          <w:rFonts w:ascii="Arial" w:hAnsi="Arial"/>
          <w:noProof/>
          <w:highlight w:val="lightGray"/>
        </w:rPr>
        <w:t>conclusion</w:t>
      </w:r>
      <w:r w:rsidRPr="00394796">
        <w:rPr>
          <w:noProof/>
          <w:highlight w:val="lightGray"/>
        </w:rPr>
        <w:tab/>
      </w:r>
      <w:r w:rsidR="00E94930">
        <w:rPr>
          <w:noProof/>
          <w:highlight w:val="lightGray"/>
        </w:rPr>
        <w:t>5</w:t>
      </w:r>
    </w:p>
    <w:p w14:paraId="60F08521" w14:textId="77777777" w:rsidR="00AE3109" w:rsidRPr="00AE3109" w:rsidRDefault="00AE3109" w:rsidP="00AE3109">
      <w:pPr>
        <w:rPr>
          <w:highlight w:val="lightGray"/>
          <w:lang w:val="en-CA" w:bidi="he-IL"/>
        </w:rPr>
      </w:pPr>
    </w:p>
    <w:p w14:paraId="34FEEAA5" w14:textId="2B28079B" w:rsidR="00AE3109" w:rsidRPr="00394796" w:rsidRDefault="00AE3109" w:rsidP="00AE3109">
      <w:pPr>
        <w:pStyle w:val="TOC1"/>
        <w:tabs>
          <w:tab w:val="left" w:pos="480"/>
          <w:tab w:val="right" w:leader="dot" w:pos="9350"/>
        </w:tabs>
        <w:rPr>
          <w:rFonts w:ascii="Arial" w:hAnsi="Arial"/>
          <w:noProof/>
          <w:highlight w:val="lightGray"/>
        </w:rPr>
      </w:pPr>
      <w:r>
        <w:rPr>
          <w:rFonts w:ascii="Arial" w:hAnsi="Arial" w:cs="Symbol"/>
          <w:noProof/>
          <w:highlight w:val="lightGray"/>
        </w:rPr>
        <w:t>3</w:t>
      </w:r>
      <w:r w:rsidRPr="00394796">
        <w:rPr>
          <w:rFonts w:eastAsiaTheme="minorEastAsia" w:cstheme="minorBidi"/>
          <w:b w:val="0"/>
          <w:bCs w:val="0"/>
          <w:caps w:val="0"/>
          <w:noProof/>
          <w:sz w:val="22"/>
          <w:szCs w:val="22"/>
          <w:highlight w:val="lightGray"/>
          <w:lang w:val="en-US" w:bidi="ar-SA"/>
        </w:rPr>
        <w:tab/>
      </w:r>
      <w:r>
        <w:rPr>
          <w:rFonts w:ascii="Arial" w:hAnsi="Arial"/>
          <w:noProof/>
          <w:highlight w:val="lightGray"/>
        </w:rPr>
        <w:t>SOftware requirements specification</w:t>
      </w:r>
    </w:p>
    <w:p w14:paraId="327C9BB3" w14:textId="470A0BFE" w:rsidR="00AE3109" w:rsidRPr="00782EC3" w:rsidRDefault="00AE3109" w:rsidP="00AE3109">
      <w:pPr>
        <w:pStyle w:val="TOC2"/>
        <w:tabs>
          <w:tab w:val="left" w:pos="960"/>
          <w:tab w:val="right" w:leader="dot" w:pos="9350"/>
        </w:tabs>
        <w:rPr>
          <w:noProof/>
          <w:highlight w:val="lightGray"/>
        </w:rPr>
      </w:pPr>
      <w:r w:rsidRPr="00394796">
        <w:rPr>
          <w:rFonts w:ascii="Arial" w:hAnsi="Arial" w:cs="Symbol"/>
          <w:noProof/>
          <w:highlight w:val="lightGray"/>
        </w:rPr>
        <w:t>2.1</w:t>
      </w:r>
      <w:r w:rsidRPr="00394796">
        <w:rPr>
          <w:rFonts w:eastAsiaTheme="minorEastAsia" w:cstheme="minorBidi"/>
          <w:smallCaps w:val="0"/>
          <w:noProof/>
          <w:sz w:val="22"/>
          <w:szCs w:val="22"/>
          <w:highlight w:val="lightGray"/>
          <w:lang w:val="en-US" w:bidi="ar-SA"/>
        </w:rPr>
        <w:tab/>
      </w:r>
      <w:r>
        <w:rPr>
          <w:rFonts w:ascii="Arial" w:hAnsi="Arial"/>
          <w:noProof/>
          <w:highlight w:val="lightGray"/>
        </w:rPr>
        <w:t>this week on srs</w:t>
      </w:r>
      <w:r w:rsidRPr="00394796">
        <w:rPr>
          <w:noProof/>
          <w:highlight w:val="lightGray"/>
        </w:rPr>
        <w:tab/>
      </w:r>
      <w:r>
        <w:rPr>
          <w:noProof/>
          <w:highlight w:val="lightGray"/>
        </w:rPr>
        <w:t>5</w:t>
      </w:r>
    </w:p>
    <w:p w14:paraId="2F06DAA6" w14:textId="77777777" w:rsidR="00AE3109" w:rsidRPr="00AE3109" w:rsidRDefault="00AE3109" w:rsidP="00AE3109">
      <w:pPr>
        <w:rPr>
          <w:highlight w:val="lightGray"/>
          <w:lang w:val="en-CA" w:bidi="he-IL"/>
        </w:rPr>
      </w:pPr>
    </w:p>
    <w:p w14:paraId="6DF7B3F5" w14:textId="77777777" w:rsidR="00C134BB" w:rsidRPr="00C134BB" w:rsidRDefault="00C134BB" w:rsidP="00C134BB">
      <w:pPr>
        <w:rPr>
          <w:lang w:val="en-CA" w:bidi="he-IL"/>
        </w:rPr>
      </w:pPr>
    </w:p>
    <w:p w14:paraId="2D1F10B2" w14:textId="46BB7BEE" w:rsidR="008A03EA" w:rsidRDefault="00F75EB8" w:rsidP="00F75EB8">
      <w:pPr>
        <w:jc w:val="center"/>
        <w:rPr>
          <w:color w:val="auto"/>
          <w:sz w:val="72"/>
          <w:szCs w:val="72"/>
        </w:rPr>
      </w:pPr>
      <w:r>
        <w:rPr>
          <w:rFonts w:ascii="Arial" w:hAnsi="Arial"/>
        </w:rPr>
        <w:fldChar w:fldCharType="end"/>
      </w:r>
    </w:p>
    <w:p w14:paraId="7687B4A1" w14:textId="4F297242" w:rsidR="00E25033" w:rsidRDefault="00E25033" w:rsidP="00E25033">
      <w:pPr>
        <w:jc w:val="center"/>
        <w:rPr>
          <w:color w:val="auto"/>
          <w:sz w:val="72"/>
          <w:szCs w:val="72"/>
        </w:rPr>
      </w:pPr>
    </w:p>
    <w:p w14:paraId="04112BDE" w14:textId="77777777" w:rsidR="00E25033" w:rsidRPr="00E25033" w:rsidRDefault="00E25033" w:rsidP="00E25033">
      <w:pPr>
        <w:jc w:val="center"/>
        <w:rPr>
          <w:color w:val="auto"/>
          <w:sz w:val="72"/>
          <w:szCs w:val="72"/>
        </w:rPr>
      </w:pPr>
    </w:p>
    <w:p w14:paraId="1F630944" w14:textId="35673C36" w:rsidR="008A03EA" w:rsidRDefault="008A03EA" w:rsidP="00DF027C"/>
    <w:p w14:paraId="547DBA88" w14:textId="2842079C" w:rsidR="008A03EA" w:rsidRDefault="008A03EA" w:rsidP="00DF027C"/>
    <w:p w14:paraId="082AC2AB" w14:textId="6B7AC92C" w:rsidR="00782EC3" w:rsidRDefault="00782EC3" w:rsidP="00DF027C"/>
    <w:p w14:paraId="60849FE2" w14:textId="5AF68787" w:rsidR="00782EC3" w:rsidRDefault="00782EC3" w:rsidP="00DF027C"/>
    <w:p w14:paraId="3EBA2B7F" w14:textId="07237EBB" w:rsidR="00782EC3" w:rsidRDefault="00782EC3" w:rsidP="00DF027C"/>
    <w:p w14:paraId="77C18C5E" w14:textId="5732FA71" w:rsidR="00782EC3" w:rsidRDefault="00782EC3" w:rsidP="00DF027C"/>
    <w:p w14:paraId="59BEAA79" w14:textId="77777777" w:rsidR="00782EC3" w:rsidRDefault="00782EC3" w:rsidP="00DF027C"/>
    <w:p w14:paraId="57FE8D00" w14:textId="5B741F20" w:rsidR="008A03EA" w:rsidRDefault="008A03EA" w:rsidP="00DF027C"/>
    <w:p w14:paraId="10DAFE92" w14:textId="3C64E8C0" w:rsidR="008A03EA" w:rsidRDefault="008A03EA" w:rsidP="00DF027C"/>
    <w:p w14:paraId="0641F30F" w14:textId="2B1629BE" w:rsidR="008A03EA" w:rsidRDefault="008A03EA" w:rsidP="00DF027C"/>
    <w:p w14:paraId="0C4C26B5" w14:textId="6075A892" w:rsidR="008A03EA" w:rsidRDefault="008A03EA" w:rsidP="00DF027C"/>
    <w:p w14:paraId="1CD0D96F" w14:textId="13323C7C" w:rsidR="008A03EA" w:rsidRDefault="008A03EA" w:rsidP="00DF027C"/>
    <w:p w14:paraId="09472DA1" w14:textId="0AAE1F08" w:rsidR="008A03EA" w:rsidRDefault="008A03EA" w:rsidP="00DF027C"/>
    <w:p w14:paraId="54E92975" w14:textId="0FE84626" w:rsidR="008A03EA" w:rsidRDefault="008A03EA" w:rsidP="00DF027C"/>
    <w:p w14:paraId="529DD86B" w14:textId="6869713E" w:rsidR="008F0F16" w:rsidRDefault="008F0F16" w:rsidP="00DF027C"/>
    <w:p w14:paraId="302A4B84" w14:textId="77777777" w:rsidR="00E94930" w:rsidRDefault="00E94930" w:rsidP="00DF027C"/>
    <w:p w14:paraId="57E0DC1F" w14:textId="77777777" w:rsidR="00E94930" w:rsidRDefault="00E94930" w:rsidP="00DF027C">
      <w:pPr>
        <w:rPr>
          <w:color w:val="0F0D29" w:themeColor="text1"/>
        </w:rPr>
      </w:pPr>
    </w:p>
    <w:p w14:paraId="12AC1599" w14:textId="00F9B238" w:rsidR="006A6F9F" w:rsidRDefault="00782EC3" w:rsidP="006A6F9F">
      <w:pPr>
        <w:rPr>
          <w:color w:val="0F0D29" w:themeColor="text1"/>
          <w:sz w:val="36"/>
          <w:szCs w:val="36"/>
        </w:rPr>
      </w:pPr>
      <w:r>
        <w:rPr>
          <w:color w:val="0F0D29" w:themeColor="text1"/>
          <w:sz w:val="36"/>
          <w:szCs w:val="36"/>
        </w:rPr>
        <w:t xml:space="preserve">Testing APXIEA </w:t>
      </w:r>
    </w:p>
    <w:p w14:paraId="254031D3" w14:textId="10724007" w:rsidR="00782EC3" w:rsidRDefault="00782EC3" w:rsidP="00782EC3">
      <w:pPr>
        <w:jc w:val="both"/>
        <w:rPr>
          <w:b w:val="0"/>
          <w:bCs/>
          <w:color w:val="0F0D29" w:themeColor="text1"/>
          <w:sz w:val="24"/>
          <w:szCs w:val="24"/>
        </w:rPr>
      </w:pPr>
      <w:r>
        <w:rPr>
          <w:b w:val="0"/>
          <w:bCs/>
          <w:color w:val="0F0D29" w:themeColor="text1"/>
          <w:sz w:val="24"/>
          <w:szCs w:val="24"/>
        </w:rPr>
        <w:t xml:space="preserve">In case to prevent any kind of occurring errors each program must be passed and verified from testing procedure. Software testing is a method to check whether the actual software product matches expected requirements and to ensure that software product </w:t>
      </w:r>
      <w:r w:rsidR="00C02C7F">
        <w:rPr>
          <w:b w:val="0"/>
          <w:bCs/>
          <w:color w:val="0F0D29" w:themeColor="text1"/>
          <w:sz w:val="24"/>
          <w:szCs w:val="24"/>
        </w:rPr>
        <w:t xml:space="preserve">is defect free. It involves execution of software/system components using manual or automated tools to evaluate one or more properties of interest. </w:t>
      </w:r>
    </w:p>
    <w:p w14:paraId="0A0EF42F" w14:textId="4EFA4739" w:rsidR="00C02C7F" w:rsidRDefault="00C02C7F" w:rsidP="00782EC3">
      <w:pPr>
        <w:jc w:val="both"/>
        <w:rPr>
          <w:b w:val="0"/>
          <w:bCs/>
          <w:color w:val="0F0D29" w:themeColor="text1"/>
          <w:sz w:val="24"/>
          <w:szCs w:val="24"/>
        </w:rPr>
      </w:pPr>
      <w:r>
        <w:rPr>
          <w:b w:val="0"/>
          <w:bCs/>
          <w:color w:val="0F0D29" w:themeColor="text1"/>
          <w:sz w:val="24"/>
          <w:szCs w:val="24"/>
        </w:rPr>
        <w:t>Furthermore, as one of the last steps</w:t>
      </w:r>
      <w:r w:rsidR="00FC077D">
        <w:rPr>
          <w:b w:val="0"/>
          <w:bCs/>
          <w:color w:val="0F0D29" w:themeColor="text1"/>
          <w:sz w:val="24"/>
          <w:szCs w:val="24"/>
        </w:rPr>
        <w:t xml:space="preserve"> beside finishing the SRS document,</w:t>
      </w:r>
      <w:r>
        <w:rPr>
          <w:b w:val="0"/>
          <w:bCs/>
          <w:color w:val="0F0D29" w:themeColor="text1"/>
          <w:sz w:val="24"/>
          <w:szCs w:val="24"/>
        </w:rPr>
        <w:t xml:space="preserve"> this week we choose to test APEXIA to prevent any kind of potential errors and check the limits.</w:t>
      </w:r>
    </w:p>
    <w:p w14:paraId="26335758" w14:textId="1AAA9D18" w:rsidR="00C02C7F" w:rsidRDefault="00C02C7F" w:rsidP="00782EC3">
      <w:pPr>
        <w:jc w:val="both"/>
        <w:rPr>
          <w:b w:val="0"/>
          <w:bCs/>
          <w:color w:val="0F0D29" w:themeColor="text1"/>
          <w:sz w:val="24"/>
          <w:szCs w:val="24"/>
        </w:rPr>
      </w:pPr>
    </w:p>
    <w:p w14:paraId="1E595832" w14:textId="64992BA9" w:rsidR="00C02C7F" w:rsidRDefault="00C02C7F" w:rsidP="00782EC3">
      <w:pPr>
        <w:jc w:val="both"/>
        <w:rPr>
          <w:b w:val="0"/>
          <w:bCs/>
          <w:color w:val="0F0D29" w:themeColor="text1"/>
          <w:sz w:val="24"/>
          <w:szCs w:val="24"/>
        </w:rPr>
      </w:pPr>
    </w:p>
    <w:p w14:paraId="632CE6C2" w14:textId="55DE7E30" w:rsidR="00C02C7F" w:rsidRPr="00782EC3" w:rsidRDefault="00C02C7F" w:rsidP="00782EC3">
      <w:pPr>
        <w:jc w:val="both"/>
        <w:rPr>
          <w:color w:val="0F0D29" w:themeColor="text1"/>
          <w:szCs w:val="28"/>
        </w:rPr>
      </w:pPr>
      <w:r>
        <w:rPr>
          <w:color w:val="0F0D29" w:themeColor="text1"/>
          <w:sz w:val="36"/>
          <w:szCs w:val="36"/>
        </w:rPr>
        <w:t>Uploading File</w:t>
      </w:r>
      <w:r w:rsidR="00FC077D">
        <w:rPr>
          <w:color w:val="0F0D29" w:themeColor="text1"/>
          <w:sz w:val="36"/>
          <w:szCs w:val="36"/>
        </w:rPr>
        <w:t>s</w:t>
      </w:r>
      <w:r>
        <w:rPr>
          <w:color w:val="0F0D29" w:themeColor="text1"/>
          <w:sz w:val="36"/>
          <w:szCs w:val="36"/>
        </w:rPr>
        <w:t>:</w:t>
      </w:r>
    </w:p>
    <w:p w14:paraId="516C77C7" w14:textId="14858827" w:rsidR="00EC0641" w:rsidRDefault="00EC0641" w:rsidP="00EC0641">
      <w:pPr>
        <w:rPr>
          <w:color w:val="0F0D29" w:themeColor="text1"/>
          <w:szCs w:val="28"/>
        </w:rPr>
      </w:pPr>
    </w:p>
    <w:p w14:paraId="61C50720" w14:textId="462A0429" w:rsidR="00EC0641" w:rsidRDefault="00EC0641" w:rsidP="00EC0641">
      <w:pPr>
        <w:rPr>
          <w:color w:val="0F0D29" w:themeColor="text1"/>
          <w:szCs w:val="28"/>
        </w:rPr>
      </w:pPr>
      <w:r>
        <w:rPr>
          <w:color w:val="0F0D29" w:themeColor="text1"/>
          <w:szCs w:val="28"/>
        </w:rPr>
        <w:t xml:space="preserve">Microsoft Office: </w:t>
      </w:r>
    </w:p>
    <w:p w14:paraId="54EE7402" w14:textId="09493B80" w:rsidR="00EC0641" w:rsidRDefault="00EC0641" w:rsidP="00EC0641">
      <w:pPr>
        <w:rPr>
          <w:color w:val="0F0D29" w:themeColor="text1"/>
          <w:szCs w:val="28"/>
        </w:rPr>
      </w:pPr>
      <w:r w:rsidRPr="00EC0641">
        <w:rPr>
          <w:noProof/>
          <w:color w:val="0F0D29" w:themeColor="text1"/>
          <w:szCs w:val="28"/>
        </w:rPr>
        <w:drawing>
          <wp:inline distT="0" distB="0" distL="0" distR="0" wp14:anchorId="4E56CF39" wp14:editId="39F1B8BF">
            <wp:extent cx="6309360" cy="100965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553F" w14:textId="11DF3120" w:rsidR="00EC0641" w:rsidRDefault="00EC0641" w:rsidP="00EC0641">
      <w:pPr>
        <w:rPr>
          <w:color w:val="0F0D29" w:themeColor="text1"/>
          <w:szCs w:val="28"/>
        </w:rPr>
      </w:pPr>
    </w:p>
    <w:p w14:paraId="3A6C46EE" w14:textId="2C65F6D1" w:rsidR="00EC0641" w:rsidRDefault="00EC0641" w:rsidP="00EC0641">
      <w:pPr>
        <w:rPr>
          <w:color w:val="0F0D29" w:themeColor="text1"/>
          <w:szCs w:val="28"/>
        </w:rPr>
      </w:pPr>
      <w:r>
        <w:rPr>
          <w:color w:val="0F0D29" w:themeColor="text1"/>
          <w:szCs w:val="28"/>
        </w:rPr>
        <w:t>Images</w:t>
      </w:r>
      <w:r w:rsidR="00F97C91">
        <w:rPr>
          <w:color w:val="0F0D29" w:themeColor="text1"/>
          <w:szCs w:val="28"/>
        </w:rPr>
        <w:t xml:space="preserve"> and Video</w:t>
      </w:r>
      <w:r>
        <w:rPr>
          <w:color w:val="0F0D29" w:themeColor="text1"/>
          <w:szCs w:val="28"/>
        </w:rPr>
        <w:t xml:space="preserve">: </w:t>
      </w:r>
    </w:p>
    <w:p w14:paraId="5EBA7469" w14:textId="4CBDAB27" w:rsidR="00F97C91" w:rsidRDefault="00F97C91" w:rsidP="00EC0641">
      <w:pPr>
        <w:rPr>
          <w:color w:val="0F0D29" w:themeColor="text1"/>
          <w:szCs w:val="28"/>
        </w:rPr>
      </w:pPr>
      <w:r w:rsidRPr="00F97C91">
        <w:rPr>
          <w:noProof/>
          <w:color w:val="0F0D29" w:themeColor="text1"/>
          <w:szCs w:val="28"/>
        </w:rPr>
        <w:drawing>
          <wp:inline distT="0" distB="0" distL="0" distR="0" wp14:anchorId="1CED475E" wp14:editId="2359B566">
            <wp:extent cx="6309360" cy="1482725"/>
            <wp:effectExtent l="0" t="0" r="0" b="3175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DCD9" w14:textId="163436F8" w:rsidR="000646F8" w:rsidRDefault="000646F8" w:rsidP="00EC0641">
      <w:pPr>
        <w:rPr>
          <w:color w:val="0F0D29" w:themeColor="text1"/>
          <w:szCs w:val="28"/>
        </w:rPr>
      </w:pPr>
    </w:p>
    <w:p w14:paraId="6C2D7C2B" w14:textId="0C9A5D72" w:rsidR="000646F8" w:rsidRDefault="000646F8" w:rsidP="00EC0641">
      <w:pPr>
        <w:rPr>
          <w:color w:val="0F0D29" w:themeColor="text1"/>
          <w:szCs w:val="28"/>
        </w:rPr>
      </w:pPr>
      <w:r>
        <w:rPr>
          <w:color w:val="0F0D29" w:themeColor="text1"/>
          <w:szCs w:val="28"/>
        </w:rPr>
        <w:t xml:space="preserve">Audio: </w:t>
      </w:r>
    </w:p>
    <w:p w14:paraId="18FF9471" w14:textId="71916004" w:rsidR="000646F8" w:rsidRDefault="000646F8" w:rsidP="00EC0641">
      <w:pPr>
        <w:rPr>
          <w:color w:val="0F0D29" w:themeColor="text1"/>
          <w:szCs w:val="28"/>
        </w:rPr>
      </w:pPr>
      <w:r w:rsidRPr="000646F8">
        <w:rPr>
          <w:noProof/>
          <w:color w:val="0F0D29" w:themeColor="text1"/>
          <w:szCs w:val="28"/>
        </w:rPr>
        <w:drawing>
          <wp:inline distT="0" distB="0" distL="0" distR="0" wp14:anchorId="5885192B" wp14:editId="74E88B78">
            <wp:extent cx="6309360" cy="93726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6FD6" w14:textId="115864A6" w:rsidR="00FC077D" w:rsidRDefault="00FC077D" w:rsidP="00EC0641">
      <w:pPr>
        <w:rPr>
          <w:color w:val="0F0D29" w:themeColor="text1"/>
          <w:szCs w:val="28"/>
        </w:rPr>
      </w:pPr>
    </w:p>
    <w:p w14:paraId="0719EA2F" w14:textId="0839B132" w:rsidR="00FC077D" w:rsidRDefault="00FC077D" w:rsidP="00EC0641">
      <w:pPr>
        <w:rPr>
          <w:color w:val="0F0D29" w:themeColor="text1"/>
          <w:szCs w:val="28"/>
        </w:rPr>
      </w:pPr>
    </w:p>
    <w:p w14:paraId="284F6D68" w14:textId="0A250900" w:rsidR="00FC077D" w:rsidRDefault="00FC077D" w:rsidP="00EC0641">
      <w:pPr>
        <w:rPr>
          <w:color w:val="0F0D29" w:themeColor="text1"/>
          <w:szCs w:val="28"/>
        </w:rPr>
      </w:pPr>
    </w:p>
    <w:p w14:paraId="49D6ECC9" w14:textId="5546C62A" w:rsidR="00FC077D" w:rsidRDefault="00FC077D" w:rsidP="00EC0641">
      <w:pPr>
        <w:rPr>
          <w:color w:val="0F0D29" w:themeColor="text1"/>
          <w:szCs w:val="28"/>
        </w:rPr>
      </w:pPr>
    </w:p>
    <w:p w14:paraId="172D2FB9" w14:textId="35E2E06E" w:rsidR="00FC077D" w:rsidRDefault="00FC077D" w:rsidP="00EC0641">
      <w:pPr>
        <w:rPr>
          <w:color w:val="0F0D29" w:themeColor="text1"/>
          <w:szCs w:val="28"/>
        </w:rPr>
      </w:pPr>
      <w:r>
        <w:rPr>
          <w:color w:val="0F0D29" w:themeColor="text1"/>
          <w:szCs w:val="28"/>
        </w:rPr>
        <w:t>Other Files:</w:t>
      </w:r>
    </w:p>
    <w:p w14:paraId="5BC8A218" w14:textId="539BD4CC" w:rsidR="00FC077D" w:rsidRDefault="00FC077D" w:rsidP="00EC0641">
      <w:pPr>
        <w:rPr>
          <w:color w:val="0F0D29" w:themeColor="text1"/>
          <w:szCs w:val="28"/>
        </w:rPr>
      </w:pPr>
      <w:r w:rsidRPr="00FC077D">
        <w:rPr>
          <w:noProof/>
          <w:color w:val="0F0D29" w:themeColor="text1"/>
          <w:szCs w:val="28"/>
        </w:rPr>
        <w:drawing>
          <wp:inline distT="0" distB="0" distL="0" distR="0" wp14:anchorId="71D7E67A" wp14:editId="004AEFCF">
            <wp:extent cx="6309360" cy="1169670"/>
            <wp:effectExtent l="0" t="0" r="0" b="0"/>
            <wp:docPr id="10" name="Picture 1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F8AC6" w14:textId="4CBBA0A6" w:rsidR="00FC077D" w:rsidRDefault="00FC077D" w:rsidP="00EC0641">
      <w:pPr>
        <w:rPr>
          <w:color w:val="0F0D29" w:themeColor="text1"/>
          <w:szCs w:val="28"/>
        </w:rPr>
      </w:pPr>
    </w:p>
    <w:p w14:paraId="685AAB87" w14:textId="44C96919" w:rsidR="00FC077D" w:rsidRPr="00FC077D" w:rsidRDefault="00FC077D" w:rsidP="00FC077D">
      <w:pPr>
        <w:rPr>
          <w:color w:val="0F0D29" w:themeColor="text1"/>
          <w:szCs w:val="28"/>
        </w:rPr>
      </w:pPr>
      <w:r>
        <w:rPr>
          <w:color w:val="0F0D29" w:themeColor="text1"/>
          <w:szCs w:val="28"/>
        </w:rPr>
        <w:t>Conclusion:</w:t>
      </w:r>
    </w:p>
    <w:p w14:paraId="797355D2" w14:textId="58E5E040" w:rsidR="00FC077D" w:rsidRDefault="00FC077D" w:rsidP="00FC077D">
      <w:pPr>
        <w:jc w:val="both"/>
        <w:rPr>
          <w:b w:val="0"/>
          <w:bCs/>
          <w:color w:val="0F0D29" w:themeColor="text1"/>
          <w:sz w:val="24"/>
          <w:szCs w:val="24"/>
        </w:rPr>
      </w:pPr>
      <w:r>
        <w:rPr>
          <w:b w:val="0"/>
          <w:bCs/>
          <w:color w:val="0F0D29" w:themeColor="text1"/>
          <w:sz w:val="24"/>
          <w:szCs w:val="24"/>
        </w:rPr>
        <w:t xml:space="preserve">As a conclusion of tests done, we can say that Apxiea was successful, and it was capable of uploading and downloading any types of files. </w:t>
      </w:r>
      <w:r w:rsidR="00037037">
        <w:rPr>
          <w:b w:val="0"/>
          <w:bCs/>
          <w:color w:val="0F0D29" w:themeColor="text1"/>
          <w:sz w:val="24"/>
          <w:szCs w:val="24"/>
        </w:rPr>
        <w:t>In the other hand, Apxiea is limited with storing files below 100MB, which increasing the limit will be costly.</w:t>
      </w:r>
    </w:p>
    <w:p w14:paraId="63A87D21" w14:textId="05D8DDAE" w:rsidR="00FC077D" w:rsidRDefault="00FC077D" w:rsidP="00EC0641">
      <w:pPr>
        <w:rPr>
          <w:color w:val="0F0D29" w:themeColor="text1"/>
          <w:szCs w:val="28"/>
        </w:rPr>
      </w:pPr>
    </w:p>
    <w:p w14:paraId="6BBD1B4C" w14:textId="50CD3090" w:rsidR="00037037" w:rsidRDefault="00037037" w:rsidP="00EC0641">
      <w:pPr>
        <w:rPr>
          <w:color w:val="0F0D29" w:themeColor="text1"/>
          <w:szCs w:val="28"/>
        </w:rPr>
      </w:pPr>
    </w:p>
    <w:p w14:paraId="6ACCEB30" w14:textId="170E08C9" w:rsidR="00037037" w:rsidRDefault="00037037" w:rsidP="00EC0641">
      <w:pPr>
        <w:rPr>
          <w:color w:val="0F0D29" w:themeColor="text1"/>
          <w:szCs w:val="28"/>
        </w:rPr>
      </w:pPr>
    </w:p>
    <w:p w14:paraId="1073D70C" w14:textId="470D9A89" w:rsidR="00037037" w:rsidRDefault="00037037" w:rsidP="00EC0641">
      <w:pPr>
        <w:rPr>
          <w:color w:val="0F0D29" w:themeColor="text1"/>
          <w:szCs w:val="28"/>
        </w:rPr>
      </w:pPr>
    </w:p>
    <w:p w14:paraId="6FEE55EE" w14:textId="25637556" w:rsidR="00037037" w:rsidRDefault="00037037" w:rsidP="00EC0641">
      <w:pPr>
        <w:rPr>
          <w:color w:val="0F0D29" w:themeColor="text1"/>
          <w:szCs w:val="28"/>
        </w:rPr>
      </w:pPr>
    </w:p>
    <w:p w14:paraId="7399310A" w14:textId="56FB53CD" w:rsidR="00037037" w:rsidRDefault="00037037" w:rsidP="00EC0641">
      <w:pPr>
        <w:rPr>
          <w:color w:val="0F0D29" w:themeColor="text1"/>
          <w:szCs w:val="28"/>
        </w:rPr>
      </w:pPr>
    </w:p>
    <w:p w14:paraId="02CAD364" w14:textId="3A1C56BB" w:rsidR="00037037" w:rsidRDefault="00037037" w:rsidP="00EC0641">
      <w:pPr>
        <w:rPr>
          <w:color w:val="0F0D29" w:themeColor="text1"/>
          <w:szCs w:val="28"/>
        </w:rPr>
      </w:pPr>
    </w:p>
    <w:p w14:paraId="6C380EA3" w14:textId="3D9677BB" w:rsidR="00037037" w:rsidRDefault="00037037" w:rsidP="00EC0641">
      <w:pPr>
        <w:rPr>
          <w:color w:val="0F0D29" w:themeColor="text1"/>
          <w:szCs w:val="28"/>
        </w:rPr>
      </w:pPr>
    </w:p>
    <w:p w14:paraId="507C05CB" w14:textId="40F713D0" w:rsidR="00037037" w:rsidRDefault="00037037" w:rsidP="00EC0641">
      <w:pPr>
        <w:rPr>
          <w:color w:val="0F0D29" w:themeColor="text1"/>
          <w:szCs w:val="28"/>
        </w:rPr>
      </w:pPr>
    </w:p>
    <w:p w14:paraId="61BFEEF3" w14:textId="1B3EB8B2" w:rsidR="00037037" w:rsidRDefault="00037037" w:rsidP="00EC0641">
      <w:pPr>
        <w:rPr>
          <w:color w:val="0F0D29" w:themeColor="text1"/>
          <w:szCs w:val="28"/>
        </w:rPr>
      </w:pPr>
    </w:p>
    <w:p w14:paraId="50404507" w14:textId="4CA4F881" w:rsidR="00037037" w:rsidRDefault="00037037" w:rsidP="00EC0641">
      <w:pPr>
        <w:rPr>
          <w:color w:val="0F0D29" w:themeColor="text1"/>
          <w:szCs w:val="28"/>
        </w:rPr>
      </w:pPr>
    </w:p>
    <w:p w14:paraId="6FDE5A55" w14:textId="403C572E" w:rsidR="00037037" w:rsidRDefault="00037037" w:rsidP="00EC0641">
      <w:pPr>
        <w:rPr>
          <w:color w:val="0F0D29" w:themeColor="text1"/>
          <w:szCs w:val="28"/>
        </w:rPr>
      </w:pPr>
    </w:p>
    <w:p w14:paraId="65E9538E" w14:textId="4337523E" w:rsidR="00037037" w:rsidRDefault="00037037" w:rsidP="00EC0641">
      <w:pPr>
        <w:rPr>
          <w:color w:val="0F0D29" w:themeColor="text1"/>
          <w:szCs w:val="28"/>
        </w:rPr>
      </w:pPr>
    </w:p>
    <w:p w14:paraId="3C5ADE54" w14:textId="05101323" w:rsidR="00037037" w:rsidRDefault="00037037" w:rsidP="00EC0641">
      <w:pPr>
        <w:rPr>
          <w:color w:val="0F0D29" w:themeColor="text1"/>
          <w:szCs w:val="28"/>
        </w:rPr>
      </w:pPr>
    </w:p>
    <w:p w14:paraId="54BAD84A" w14:textId="1F088007" w:rsidR="00037037" w:rsidRDefault="00037037" w:rsidP="00EC0641">
      <w:pPr>
        <w:rPr>
          <w:color w:val="0F0D29" w:themeColor="text1"/>
          <w:szCs w:val="28"/>
        </w:rPr>
      </w:pPr>
    </w:p>
    <w:p w14:paraId="24244AA9" w14:textId="1F50FF20" w:rsidR="00037037" w:rsidRDefault="00037037" w:rsidP="00EC0641">
      <w:pPr>
        <w:rPr>
          <w:color w:val="0F0D29" w:themeColor="text1"/>
          <w:szCs w:val="28"/>
        </w:rPr>
      </w:pPr>
    </w:p>
    <w:p w14:paraId="01583E47" w14:textId="3159E07E" w:rsidR="00037037" w:rsidRDefault="00037037" w:rsidP="00EC0641">
      <w:pPr>
        <w:rPr>
          <w:color w:val="0F0D29" w:themeColor="text1"/>
          <w:szCs w:val="28"/>
        </w:rPr>
      </w:pPr>
    </w:p>
    <w:p w14:paraId="60060C2D" w14:textId="630E0DD9" w:rsidR="00037037" w:rsidRDefault="00037037" w:rsidP="00EC0641">
      <w:pPr>
        <w:rPr>
          <w:color w:val="0F0D29" w:themeColor="text1"/>
          <w:szCs w:val="28"/>
        </w:rPr>
      </w:pPr>
    </w:p>
    <w:p w14:paraId="2D362AC7" w14:textId="1213F22E" w:rsidR="00037037" w:rsidRDefault="00037037" w:rsidP="00EC0641">
      <w:pPr>
        <w:rPr>
          <w:color w:val="0F0D29" w:themeColor="text1"/>
          <w:szCs w:val="28"/>
        </w:rPr>
      </w:pPr>
    </w:p>
    <w:p w14:paraId="223E990B" w14:textId="5681F5AA" w:rsidR="00037037" w:rsidRDefault="00037037" w:rsidP="00EC0641">
      <w:pPr>
        <w:rPr>
          <w:color w:val="0F0D29" w:themeColor="text1"/>
          <w:szCs w:val="28"/>
        </w:rPr>
      </w:pPr>
    </w:p>
    <w:p w14:paraId="52BA5D36" w14:textId="5296D461" w:rsidR="00037037" w:rsidRDefault="00037037" w:rsidP="00EC0641">
      <w:pPr>
        <w:rPr>
          <w:color w:val="0F0D29" w:themeColor="text1"/>
          <w:szCs w:val="28"/>
        </w:rPr>
      </w:pPr>
    </w:p>
    <w:p w14:paraId="7F5E7F6D" w14:textId="674B71E8" w:rsidR="00037037" w:rsidRDefault="00037037" w:rsidP="00EC0641">
      <w:pPr>
        <w:rPr>
          <w:color w:val="0F0D29" w:themeColor="text1"/>
          <w:szCs w:val="28"/>
        </w:rPr>
      </w:pPr>
    </w:p>
    <w:p w14:paraId="545DAE1E" w14:textId="28ED90C3" w:rsidR="00037037" w:rsidRDefault="00037037" w:rsidP="00EC0641">
      <w:pPr>
        <w:rPr>
          <w:color w:val="0F0D29" w:themeColor="text1"/>
          <w:szCs w:val="28"/>
        </w:rPr>
      </w:pPr>
    </w:p>
    <w:p w14:paraId="152822C5" w14:textId="77777777" w:rsidR="00037037" w:rsidRDefault="00037037" w:rsidP="00EC0641">
      <w:pPr>
        <w:rPr>
          <w:color w:val="0F0D29" w:themeColor="text1"/>
          <w:szCs w:val="28"/>
        </w:rPr>
      </w:pPr>
    </w:p>
    <w:p w14:paraId="49EF5DED" w14:textId="24CAEDC6" w:rsidR="00FC077D" w:rsidRDefault="00037037" w:rsidP="00EC0641">
      <w:pPr>
        <w:rPr>
          <w:color w:val="0F0D29" w:themeColor="text1"/>
          <w:szCs w:val="28"/>
        </w:rPr>
      </w:pPr>
      <w:r>
        <w:rPr>
          <w:color w:val="0F0D29" w:themeColor="text1"/>
          <w:szCs w:val="28"/>
        </w:rPr>
        <w:t>This week on SRS:</w:t>
      </w:r>
    </w:p>
    <w:p w14:paraId="18109D0C" w14:textId="2CECF4CF" w:rsidR="00037037" w:rsidRDefault="00037037" w:rsidP="00EC0641">
      <w:pPr>
        <w:rPr>
          <w:color w:val="0F0D29" w:themeColor="text1"/>
          <w:szCs w:val="28"/>
        </w:rPr>
      </w:pPr>
    </w:p>
    <w:p w14:paraId="19786C7D" w14:textId="2EEEB654" w:rsidR="00AB18D8" w:rsidRDefault="00AB18D8" w:rsidP="00EC0641">
      <w:pPr>
        <w:rPr>
          <w:color w:val="0F0D29" w:themeColor="text1"/>
          <w:szCs w:val="28"/>
        </w:rPr>
      </w:pPr>
      <w:r w:rsidRPr="00AB18D8">
        <w:rPr>
          <w:noProof/>
          <w:color w:val="0F0D29" w:themeColor="text1"/>
          <w:szCs w:val="28"/>
        </w:rPr>
        <w:drawing>
          <wp:inline distT="0" distB="0" distL="0" distR="0" wp14:anchorId="16D58F8E" wp14:editId="1BE199E6">
            <wp:extent cx="6309360" cy="7406005"/>
            <wp:effectExtent l="0" t="0" r="0" b="444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740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02310" w14:textId="38D9C1D4" w:rsidR="00037037" w:rsidRDefault="00037037" w:rsidP="00EC0641">
      <w:pPr>
        <w:rPr>
          <w:color w:val="0F0D29" w:themeColor="text1"/>
          <w:szCs w:val="28"/>
        </w:rPr>
      </w:pPr>
    </w:p>
    <w:p w14:paraId="14EDC17A" w14:textId="00242889" w:rsidR="00AB18D8" w:rsidRDefault="00AB18D8" w:rsidP="00EC0641">
      <w:pPr>
        <w:rPr>
          <w:color w:val="0F0D29" w:themeColor="text1"/>
          <w:szCs w:val="28"/>
        </w:rPr>
      </w:pPr>
    </w:p>
    <w:p w14:paraId="0633C0A0" w14:textId="0A717E17" w:rsidR="00AB18D8" w:rsidRDefault="00AB18D8" w:rsidP="00EC0641">
      <w:pPr>
        <w:rPr>
          <w:color w:val="0F0D29" w:themeColor="text1"/>
          <w:szCs w:val="28"/>
        </w:rPr>
      </w:pPr>
    </w:p>
    <w:p w14:paraId="3EFEF08A" w14:textId="0B3CA5FB" w:rsidR="00AB18D8" w:rsidRPr="00EC0641" w:rsidRDefault="00FF5FF7" w:rsidP="00EC0641">
      <w:pPr>
        <w:rPr>
          <w:color w:val="0F0D29" w:themeColor="text1"/>
          <w:szCs w:val="28"/>
        </w:rPr>
      </w:pPr>
      <w:r w:rsidRPr="00FF5FF7">
        <w:rPr>
          <w:noProof/>
          <w:color w:val="0F0D29" w:themeColor="text1"/>
          <w:szCs w:val="28"/>
        </w:rPr>
        <w:drawing>
          <wp:inline distT="0" distB="0" distL="0" distR="0" wp14:anchorId="30B83765" wp14:editId="5EB9A71E">
            <wp:extent cx="6309360" cy="6871335"/>
            <wp:effectExtent l="0" t="0" r="0" b="571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87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8D8" w:rsidRPr="00EC0641" w:rsidSect="00E25033">
      <w:headerReference w:type="default" r:id="rId16"/>
      <w:footerReference w:type="default" r:id="rId17"/>
      <w:pgSz w:w="12240" w:h="15840"/>
      <w:pgMar w:top="720" w:right="1152" w:bottom="720" w:left="1152" w:header="0" w:footer="170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332A8" w14:textId="77777777" w:rsidR="005F0AEE" w:rsidRDefault="005F0AEE">
      <w:r>
        <w:separator/>
      </w:r>
    </w:p>
    <w:p w14:paraId="1B9B5BF5" w14:textId="77777777" w:rsidR="005F0AEE" w:rsidRDefault="005F0AEE"/>
  </w:endnote>
  <w:endnote w:type="continuationSeparator" w:id="0">
    <w:p w14:paraId="175125D7" w14:textId="77777777" w:rsidR="005F0AEE" w:rsidRDefault="005F0AEE">
      <w:r>
        <w:continuationSeparator/>
      </w:r>
    </w:p>
    <w:p w14:paraId="1F256054" w14:textId="77777777" w:rsidR="005F0AEE" w:rsidRDefault="005F0A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F1DB7F" w14:textId="77777777"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E5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97E613E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813AA" w14:textId="77777777" w:rsidR="005F0AEE" w:rsidRDefault="005F0AEE">
      <w:r>
        <w:separator/>
      </w:r>
    </w:p>
    <w:p w14:paraId="108701BB" w14:textId="77777777" w:rsidR="005F0AEE" w:rsidRDefault="005F0AEE"/>
  </w:footnote>
  <w:footnote w:type="continuationSeparator" w:id="0">
    <w:p w14:paraId="68A790FD" w14:textId="77777777" w:rsidR="005F0AEE" w:rsidRDefault="005F0AEE">
      <w:r>
        <w:continuationSeparator/>
      </w:r>
    </w:p>
    <w:p w14:paraId="7F721EAF" w14:textId="77777777" w:rsidR="005F0AEE" w:rsidRDefault="005F0A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2C8D8AEC" w14:textId="77777777" w:rsidTr="00E25033">
      <w:trPr>
        <w:trHeight w:val="567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18BD595" w14:textId="0C3191B2" w:rsidR="00D077E9" w:rsidRPr="00E25033" w:rsidRDefault="00D077E9">
          <w:pPr>
            <w:pStyle w:val="Header"/>
            <w:rPr>
              <w:color w:val="2665F0" w:themeColor="text2" w:themeTint="99"/>
            </w:rPr>
          </w:pPr>
        </w:p>
      </w:tc>
    </w:tr>
  </w:tbl>
  <w:p w14:paraId="4D1758C0" w14:textId="679A4660" w:rsidR="00D077E9" w:rsidRDefault="00E25033" w:rsidP="00E25033">
    <w:pPr>
      <w:pStyle w:val="Header"/>
      <w:jc w:val="right"/>
      <w:rPr>
        <w:lang w:bidi="prs-AF"/>
      </w:rPr>
    </w:pPr>
    <w:r>
      <w:t>Ap</w:t>
    </w:r>
    <w:r w:rsidR="00E94930">
      <w:t>xie</w:t>
    </w:r>
    <w:r>
      <w:t>a</w:t>
    </w:r>
    <w:r>
      <w:rPr>
        <w:lang w:bidi="prs-AF"/>
      </w:rPr>
      <w:t>: Smart Contracts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6CA5"/>
    <w:multiLevelType w:val="hybridMultilevel"/>
    <w:tmpl w:val="7C02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52967"/>
    <w:multiLevelType w:val="hybridMultilevel"/>
    <w:tmpl w:val="1B948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05E22"/>
    <w:multiLevelType w:val="hybridMultilevel"/>
    <w:tmpl w:val="ED2E8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F01AD"/>
    <w:multiLevelType w:val="hybridMultilevel"/>
    <w:tmpl w:val="086A44B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509D3"/>
    <w:multiLevelType w:val="hybridMultilevel"/>
    <w:tmpl w:val="24BCC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DE65EB"/>
    <w:multiLevelType w:val="hybridMultilevel"/>
    <w:tmpl w:val="C86EA8F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BEC044">
      <w:start w:val="2"/>
      <w:numFmt w:val="bullet"/>
      <w:lvlText w:val="-"/>
      <w:lvlJc w:val="left"/>
      <w:pPr>
        <w:ind w:left="3600" w:hanging="360"/>
      </w:pPr>
      <w:rPr>
        <w:rFonts w:ascii="Calibri" w:eastAsiaTheme="minorEastAsia" w:hAnsi="Calibri" w:cs="Calibri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D7574"/>
    <w:multiLevelType w:val="hybridMultilevel"/>
    <w:tmpl w:val="772A14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280740"/>
    <w:multiLevelType w:val="hybridMultilevel"/>
    <w:tmpl w:val="7EFAD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3976864">
    <w:abstractNumId w:val="4"/>
  </w:num>
  <w:num w:numId="2" w16cid:durableId="1249076871">
    <w:abstractNumId w:val="1"/>
  </w:num>
  <w:num w:numId="3" w16cid:durableId="1574436959">
    <w:abstractNumId w:val="2"/>
  </w:num>
  <w:num w:numId="4" w16cid:durableId="1706098761">
    <w:abstractNumId w:val="6"/>
  </w:num>
  <w:num w:numId="5" w16cid:durableId="1732777278">
    <w:abstractNumId w:val="5"/>
  </w:num>
  <w:num w:numId="6" w16cid:durableId="175466970">
    <w:abstractNumId w:val="7"/>
  </w:num>
  <w:num w:numId="7" w16cid:durableId="1024400144">
    <w:abstractNumId w:val="0"/>
  </w:num>
  <w:num w:numId="8" w16cid:durableId="927447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E80"/>
    <w:rsid w:val="0002482E"/>
    <w:rsid w:val="00037037"/>
    <w:rsid w:val="00050324"/>
    <w:rsid w:val="0006035D"/>
    <w:rsid w:val="000646F8"/>
    <w:rsid w:val="00082773"/>
    <w:rsid w:val="000A0150"/>
    <w:rsid w:val="000E63C9"/>
    <w:rsid w:val="00130E9D"/>
    <w:rsid w:val="00150A6D"/>
    <w:rsid w:val="00185B35"/>
    <w:rsid w:val="00185BBC"/>
    <w:rsid w:val="001F2BC8"/>
    <w:rsid w:val="001F5F6B"/>
    <w:rsid w:val="00243EBC"/>
    <w:rsid w:val="00246A35"/>
    <w:rsid w:val="00284348"/>
    <w:rsid w:val="002F51F5"/>
    <w:rsid w:val="00312137"/>
    <w:rsid w:val="00330359"/>
    <w:rsid w:val="00336780"/>
    <w:rsid w:val="0033762F"/>
    <w:rsid w:val="00366C7E"/>
    <w:rsid w:val="003722C1"/>
    <w:rsid w:val="00372F3D"/>
    <w:rsid w:val="00384EA3"/>
    <w:rsid w:val="00394796"/>
    <w:rsid w:val="003A39A1"/>
    <w:rsid w:val="003C2191"/>
    <w:rsid w:val="003D3863"/>
    <w:rsid w:val="004110DE"/>
    <w:rsid w:val="0044085A"/>
    <w:rsid w:val="004B21A5"/>
    <w:rsid w:val="005037F0"/>
    <w:rsid w:val="00516A86"/>
    <w:rsid w:val="005275F6"/>
    <w:rsid w:val="0055211D"/>
    <w:rsid w:val="00572102"/>
    <w:rsid w:val="005C6D47"/>
    <w:rsid w:val="005F0AEE"/>
    <w:rsid w:val="005F1BB0"/>
    <w:rsid w:val="00613618"/>
    <w:rsid w:val="00654224"/>
    <w:rsid w:val="00656C4D"/>
    <w:rsid w:val="0069728D"/>
    <w:rsid w:val="006A6F9F"/>
    <w:rsid w:val="006E5716"/>
    <w:rsid w:val="007073DC"/>
    <w:rsid w:val="007302B3"/>
    <w:rsid w:val="00730733"/>
    <w:rsid w:val="00730E3A"/>
    <w:rsid w:val="00736AAF"/>
    <w:rsid w:val="00765B2A"/>
    <w:rsid w:val="00782EC3"/>
    <w:rsid w:val="00783A34"/>
    <w:rsid w:val="007C6B52"/>
    <w:rsid w:val="007D16C5"/>
    <w:rsid w:val="00846A56"/>
    <w:rsid w:val="00854072"/>
    <w:rsid w:val="00862FE4"/>
    <w:rsid w:val="0086389A"/>
    <w:rsid w:val="0087605E"/>
    <w:rsid w:val="008A03EA"/>
    <w:rsid w:val="008B1FEE"/>
    <w:rsid w:val="008E0D72"/>
    <w:rsid w:val="008F0F16"/>
    <w:rsid w:val="00903C32"/>
    <w:rsid w:val="00916B16"/>
    <w:rsid w:val="009173B9"/>
    <w:rsid w:val="0093335D"/>
    <w:rsid w:val="0093613E"/>
    <w:rsid w:val="00943026"/>
    <w:rsid w:val="00966B81"/>
    <w:rsid w:val="009761C1"/>
    <w:rsid w:val="009C7720"/>
    <w:rsid w:val="00A23AFA"/>
    <w:rsid w:val="00A31B3E"/>
    <w:rsid w:val="00A532F3"/>
    <w:rsid w:val="00A8489E"/>
    <w:rsid w:val="00AB18D8"/>
    <w:rsid w:val="00AC29F3"/>
    <w:rsid w:val="00AE3109"/>
    <w:rsid w:val="00AF4788"/>
    <w:rsid w:val="00B03C3F"/>
    <w:rsid w:val="00B231E5"/>
    <w:rsid w:val="00C02B87"/>
    <w:rsid w:val="00C02C7F"/>
    <w:rsid w:val="00C134BB"/>
    <w:rsid w:val="00C157F4"/>
    <w:rsid w:val="00C4086D"/>
    <w:rsid w:val="00C46E2E"/>
    <w:rsid w:val="00CA1896"/>
    <w:rsid w:val="00CB5B28"/>
    <w:rsid w:val="00CE4E80"/>
    <w:rsid w:val="00CF5371"/>
    <w:rsid w:val="00D0323A"/>
    <w:rsid w:val="00D0559F"/>
    <w:rsid w:val="00D077E9"/>
    <w:rsid w:val="00D279D0"/>
    <w:rsid w:val="00D42CB7"/>
    <w:rsid w:val="00D5413D"/>
    <w:rsid w:val="00D570A9"/>
    <w:rsid w:val="00D70D02"/>
    <w:rsid w:val="00D770C7"/>
    <w:rsid w:val="00D86945"/>
    <w:rsid w:val="00D90290"/>
    <w:rsid w:val="00D97461"/>
    <w:rsid w:val="00DC4DAA"/>
    <w:rsid w:val="00DD152F"/>
    <w:rsid w:val="00DE213F"/>
    <w:rsid w:val="00DF027C"/>
    <w:rsid w:val="00E00A32"/>
    <w:rsid w:val="00E22ACD"/>
    <w:rsid w:val="00E25033"/>
    <w:rsid w:val="00E620B0"/>
    <w:rsid w:val="00E81B40"/>
    <w:rsid w:val="00E858D6"/>
    <w:rsid w:val="00E94930"/>
    <w:rsid w:val="00EC0641"/>
    <w:rsid w:val="00EF555B"/>
    <w:rsid w:val="00F027BB"/>
    <w:rsid w:val="00F11DCF"/>
    <w:rsid w:val="00F162EA"/>
    <w:rsid w:val="00F52D27"/>
    <w:rsid w:val="00F75EB8"/>
    <w:rsid w:val="00F81244"/>
    <w:rsid w:val="00F83527"/>
    <w:rsid w:val="00F97C91"/>
    <w:rsid w:val="00FC077D"/>
    <w:rsid w:val="00FD583F"/>
    <w:rsid w:val="00FD7488"/>
    <w:rsid w:val="00FF16B4"/>
    <w:rsid w:val="00FF5FF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C0582D"/>
  <w15:docId w15:val="{9FAC95F8-9CE4-40A9-82B1-F901F5E2F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OC1">
    <w:name w:val="toc 1"/>
    <w:basedOn w:val="Normal"/>
    <w:next w:val="Normal"/>
    <w:uiPriority w:val="39"/>
    <w:rsid w:val="00F75EB8"/>
    <w:pPr>
      <w:spacing w:before="120" w:after="120" w:line="240" w:lineRule="exact"/>
    </w:pPr>
    <w:rPr>
      <w:rFonts w:eastAsia="Times New Roman" w:cs="Times"/>
      <w:bCs/>
      <w:caps/>
      <w:color w:val="auto"/>
      <w:sz w:val="20"/>
      <w:szCs w:val="20"/>
      <w:lang w:val="en-CA" w:bidi="he-IL"/>
    </w:rPr>
  </w:style>
  <w:style w:type="paragraph" w:styleId="TOC2">
    <w:name w:val="toc 2"/>
    <w:basedOn w:val="Normal"/>
    <w:next w:val="Normal"/>
    <w:uiPriority w:val="39"/>
    <w:rsid w:val="00F75EB8"/>
    <w:pPr>
      <w:spacing w:line="240" w:lineRule="exact"/>
      <w:ind w:left="240"/>
    </w:pPr>
    <w:rPr>
      <w:rFonts w:eastAsia="Times New Roman" w:cs="Times"/>
      <w:b w:val="0"/>
      <w:smallCaps/>
      <w:color w:val="auto"/>
      <w:sz w:val="20"/>
      <w:szCs w:val="20"/>
      <w:lang w:val="en-CA" w:bidi="he-IL"/>
    </w:rPr>
  </w:style>
  <w:style w:type="paragraph" w:customStyle="1" w:styleId="TOCEntry">
    <w:name w:val="TOCEntry"/>
    <w:basedOn w:val="Normal"/>
    <w:rsid w:val="00F75EB8"/>
    <w:pPr>
      <w:keepNext/>
      <w:keepLines/>
      <w:spacing w:before="120" w:after="240" w:line="240" w:lineRule="atLeast"/>
    </w:pPr>
    <w:rPr>
      <w:rFonts w:ascii="Times" w:eastAsia="Times New Roman" w:hAnsi="Times" w:cs="Times"/>
      <w:bCs/>
      <w:color w:val="auto"/>
      <w:sz w:val="36"/>
      <w:szCs w:val="36"/>
      <w:lang w:val="en-CA" w:bidi="he-IL"/>
    </w:rPr>
  </w:style>
  <w:style w:type="paragraph" w:styleId="ListParagraph">
    <w:name w:val="List Paragraph"/>
    <w:basedOn w:val="Normal"/>
    <w:uiPriority w:val="34"/>
    <w:unhideWhenUsed/>
    <w:qFormat/>
    <w:rsid w:val="00E858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788"/>
    <w:rPr>
      <w:color w:val="3592C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5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sibullah%20Qarizada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CAD001FE61A4DFBA086AA52E1C8A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64F75F-9C4A-4BDE-B7C2-8EF64C11F2EA}"/>
      </w:docPartPr>
      <w:docPartBody>
        <w:p w:rsidR="00AD3509" w:rsidRDefault="00631467">
          <w:pPr>
            <w:pStyle w:val="7CAD001FE61A4DFBA086AA52E1C8A3AF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March 6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67"/>
    <w:rsid w:val="000330D7"/>
    <w:rsid w:val="00097193"/>
    <w:rsid w:val="005063A4"/>
    <w:rsid w:val="00631467"/>
    <w:rsid w:val="006F11F2"/>
    <w:rsid w:val="00AD3509"/>
    <w:rsid w:val="00B76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</w:rPr>
  </w:style>
  <w:style w:type="paragraph" w:customStyle="1" w:styleId="7CAD001FE61A4DFBA086AA52E1C8A3AF">
    <w:name w:val="7CAD001FE61A4DFBA086AA52E1C8A3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228</TotalTime>
  <Pages>6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Nasibullah Qarizada</dc:creator>
  <cp:keywords/>
  <cp:lastModifiedBy>nasibullah qarizada</cp:lastModifiedBy>
  <cp:revision>8</cp:revision>
  <cp:lastPrinted>2006-08-01T17:47:00Z</cp:lastPrinted>
  <dcterms:created xsi:type="dcterms:W3CDTF">2022-03-06T10:06:00Z</dcterms:created>
  <dcterms:modified xsi:type="dcterms:W3CDTF">2022-05-10T08:54:00Z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